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35B913" w14:textId="77777777" w:rsidR="00381CD6" w:rsidRDefault="00381CD6">
      <w:pPr>
        <w:ind w:right="-1163"/>
        <w:jc w:val="center"/>
        <w:rPr>
          <w:rFonts w:ascii="Calibri" w:hAnsi="Calibri"/>
        </w:rPr>
      </w:pPr>
    </w:p>
    <w:p w14:paraId="7B09F081" w14:textId="77777777" w:rsidR="00D77078" w:rsidRDefault="00D77078">
      <w:pPr>
        <w:ind w:right="-1163"/>
        <w:jc w:val="center"/>
        <w:rPr>
          <w:rFonts w:ascii="Calibri" w:hAnsi="Calibri"/>
        </w:rPr>
      </w:pPr>
    </w:p>
    <w:p w14:paraId="475C8690" w14:textId="77777777" w:rsidR="00D77078" w:rsidRPr="00AB5A8C" w:rsidRDefault="008A1560">
      <w:pPr>
        <w:ind w:right="-1163"/>
        <w:jc w:val="center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14:paraId="43A32C56" w14:textId="305D539B" w:rsidR="00381CD6" w:rsidRPr="00AB5A8C" w:rsidRDefault="005116C5">
      <w:pPr>
        <w:pStyle w:val="Heading2"/>
        <w:ind w:right="-1163"/>
        <w:rPr>
          <w:rFonts w:ascii="Calibri" w:hAnsi="Calibri"/>
        </w:rPr>
      </w:pPr>
      <w:r>
        <w:rPr>
          <w:rFonts w:ascii="Calibri" w:hAnsi="Calibri"/>
          <w:u w:val="single"/>
        </w:rPr>
        <w:t>Stuff</w:t>
      </w:r>
      <w:r w:rsidR="00DA21C2" w:rsidRPr="00DA21C2">
        <w:rPr>
          <w:rFonts w:ascii="Calibri" w:hAnsi="Calibri"/>
        </w:rPr>
        <w:tab/>
      </w:r>
      <w:r w:rsidR="00DA21C2" w:rsidRPr="00DA21C2">
        <w:rPr>
          <w:rFonts w:ascii="Calibri" w:hAnsi="Calibri"/>
        </w:rPr>
        <w:tab/>
      </w:r>
      <w:r w:rsidR="00381CD6" w:rsidRPr="00AB5A8C">
        <w:rPr>
          <w:rFonts w:ascii="Calibri" w:hAnsi="Calibri"/>
        </w:rPr>
        <w:tab/>
      </w:r>
      <w:r w:rsidR="00381CD6" w:rsidRPr="00AB5A8C">
        <w:rPr>
          <w:rFonts w:ascii="Calibri" w:hAnsi="Calibri"/>
        </w:rPr>
        <w:tab/>
      </w:r>
      <w:r w:rsidR="00381CD6" w:rsidRPr="00AB5A8C">
        <w:rPr>
          <w:rFonts w:ascii="Calibri" w:hAnsi="Calibri"/>
        </w:rPr>
        <w:tab/>
      </w:r>
      <w:r w:rsidR="00381CD6" w:rsidRPr="00AB5A8C">
        <w:rPr>
          <w:rFonts w:ascii="Calibri" w:hAnsi="Calibri"/>
        </w:rPr>
        <w:tab/>
        <w:t xml:space="preserve">           </w:t>
      </w:r>
      <w:r w:rsidR="00381CD6" w:rsidRPr="00AB5A8C">
        <w:rPr>
          <w:rFonts w:ascii="Calibri" w:hAnsi="Calibri"/>
        </w:rPr>
        <w:tab/>
        <w:t xml:space="preserve">  </w:t>
      </w:r>
      <w:r w:rsidR="006145BB" w:rsidRPr="00AB5A8C">
        <w:rPr>
          <w:rFonts w:ascii="Calibri" w:hAnsi="Calibri"/>
        </w:rPr>
        <w:tab/>
      </w:r>
      <w:r w:rsidR="006145BB" w:rsidRPr="00AB5A8C">
        <w:rPr>
          <w:rFonts w:ascii="Calibri" w:hAnsi="Calibri"/>
        </w:rPr>
        <w:tab/>
        <w:t xml:space="preserve"> </w:t>
      </w:r>
      <w:r w:rsidR="008A7E1B" w:rsidRPr="00AB5A8C">
        <w:rPr>
          <w:rFonts w:ascii="Calibri" w:hAnsi="Calibri"/>
        </w:rPr>
        <w:tab/>
        <w:t xml:space="preserve"> </w:t>
      </w:r>
      <w:r w:rsidR="00AB5A8C">
        <w:rPr>
          <w:rFonts w:ascii="Calibri" w:hAnsi="Calibri"/>
        </w:rPr>
        <w:tab/>
      </w:r>
      <w:r>
        <w:rPr>
          <w:rFonts w:ascii="Calibri" w:hAnsi="Calibri"/>
        </w:rPr>
        <w:t>Date</w:t>
      </w:r>
      <w:r w:rsidR="005C66B1">
        <w:rPr>
          <w:rFonts w:ascii="Calibri" w:hAnsi="Calibri"/>
        </w:rPr>
        <w:t>: {{</w:t>
      </w:r>
      <w:r w:rsidR="008A1560">
        <w:rPr>
          <w:rFonts w:ascii="Calibri" w:hAnsi="Calibri"/>
        </w:rPr>
        <w:t>CREATION_DATE</w:t>
      </w:r>
      <w:r w:rsidR="005C66B1">
        <w:rPr>
          <w:rFonts w:ascii="Calibri" w:hAnsi="Calibri"/>
          <w:b w:val="0"/>
        </w:rPr>
        <w:t>}}</w:t>
      </w:r>
    </w:p>
    <w:p w14:paraId="65E8B9E7" w14:textId="77777777" w:rsidR="00381CD6" w:rsidRPr="00AB5A8C" w:rsidRDefault="00381CD6">
      <w:pPr>
        <w:ind w:right="-1163"/>
        <w:rPr>
          <w:rFonts w:ascii="Calibri" w:hAnsi="Calibri"/>
          <w:b/>
          <w:sz w:val="28"/>
        </w:rPr>
      </w:pPr>
    </w:p>
    <w:p w14:paraId="66E3EC28" w14:textId="5846A386" w:rsidR="00381CD6" w:rsidRPr="00722990" w:rsidRDefault="005116C5">
      <w:pPr>
        <w:pStyle w:val="Heading1"/>
        <w:ind w:right="-1418"/>
        <w:rPr>
          <w:rFonts w:ascii="Calibri" w:hAnsi="Calibri"/>
          <w:b/>
          <w:szCs w:val="28"/>
        </w:rPr>
      </w:pPr>
      <w:r>
        <w:rPr>
          <w:rFonts w:ascii="Calibri" w:hAnsi="Calibri"/>
          <w:b/>
          <w:szCs w:val="28"/>
        </w:rPr>
        <w:t>Student</w:t>
      </w:r>
      <w:r w:rsidR="00381CD6" w:rsidRPr="00722990">
        <w:rPr>
          <w:rFonts w:ascii="Calibri" w:hAnsi="Calibri"/>
          <w:b/>
          <w:szCs w:val="28"/>
        </w:rPr>
        <w:t>:</w:t>
      </w:r>
      <w:r w:rsidR="005C66B1" w:rsidRPr="00722990">
        <w:rPr>
          <w:rFonts w:ascii="Calibri" w:hAnsi="Calibri"/>
          <w:b/>
          <w:szCs w:val="28"/>
        </w:rPr>
        <w:t xml:space="preserve"> {{</w:t>
      </w:r>
      <w:r w:rsidR="008A1560" w:rsidRPr="00722990">
        <w:rPr>
          <w:rFonts w:ascii="Calibri" w:hAnsi="Calibri"/>
          <w:b/>
          <w:szCs w:val="28"/>
        </w:rPr>
        <w:t>STUDENT_NAME</w:t>
      </w:r>
      <w:r w:rsidR="005C66B1" w:rsidRPr="00722990">
        <w:rPr>
          <w:rFonts w:ascii="Calibri" w:hAnsi="Calibri"/>
          <w:b/>
          <w:szCs w:val="28"/>
        </w:rPr>
        <w:t xml:space="preserve">}} </w:t>
      </w:r>
      <w:r w:rsidR="00C349CC" w:rsidRPr="00722990">
        <w:rPr>
          <w:rFonts w:ascii="Calibri" w:hAnsi="Calibri"/>
          <w:b/>
          <w:szCs w:val="28"/>
        </w:rPr>
        <w:t>(</w:t>
      </w:r>
      <w:r w:rsidR="005C66B1" w:rsidRPr="00722990">
        <w:rPr>
          <w:rFonts w:ascii="Calibri" w:hAnsi="Calibri"/>
          <w:b/>
          <w:szCs w:val="28"/>
        </w:rPr>
        <w:t>{{</w:t>
      </w:r>
      <w:r w:rsidR="008A1560" w:rsidRPr="00722990">
        <w:rPr>
          <w:rFonts w:ascii="Calibri" w:hAnsi="Calibri"/>
          <w:b/>
          <w:szCs w:val="28"/>
        </w:rPr>
        <w:t>STUDENT_NUMBER</w:t>
      </w:r>
      <w:r w:rsidR="005C66B1" w:rsidRPr="00722990">
        <w:rPr>
          <w:rFonts w:ascii="Calibri" w:hAnsi="Calibri"/>
          <w:b/>
          <w:szCs w:val="28"/>
        </w:rPr>
        <w:t>}}</w:t>
      </w:r>
      <w:r w:rsidR="00C349CC" w:rsidRPr="00722990">
        <w:rPr>
          <w:rFonts w:ascii="Calibri" w:hAnsi="Calibri"/>
          <w:b/>
          <w:szCs w:val="28"/>
        </w:rPr>
        <w:t>)</w:t>
      </w:r>
      <w:r w:rsidR="008A1560" w:rsidRPr="00722990">
        <w:rPr>
          <w:rFonts w:ascii="Calibri" w:hAnsi="Calibri"/>
          <w:b/>
          <w:szCs w:val="28"/>
        </w:rPr>
        <w:br/>
      </w:r>
      <w:r>
        <w:rPr>
          <w:rFonts w:ascii="Calibri" w:hAnsi="Calibri"/>
          <w:b/>
          <w:szCs w:val="28"/>
        </w:rPr>
        <w:t>Teacher</w:t>
      </w:r>
      <w:r w:rsidR="008A1560" w:rsidRPr="00722990">
        <w:rPr>
          <w:rFonts w:ascii="Calibri" w:hAnsi="Calibri"/>
          <w:b/>
          <w:szCs w:val="28"/>
        </w:rPr>
        <w:t xml:space="preserve">: </w:t>
      </w:r>
      <w:r w:rsidR="005C66B1" w:rsidRPr="00722990">
        <w:rPr>
          <w:rFonts w:ascii="Calibri" w:hAnsi="Calibri"/>
          <w:b/>
          <w:szCs w:val="28"/>
        </w:rPr>
        <w:t>{{</w:t>
      </w:r>
      <w:r w:rsidR="008A1560" w:rsidRPr="00722990">
        <w:rPr>
          <w:rFonts w:ascii="Calibri" w:hAnsi="Calibri"/>
          <w:b/>
          <w:szCs w:val="28"/>
        </w:rPr>
        <w:t>TUTORING_TEACHER</w:t>
      </w:r>
      <w:r w:rsidR="005C66B1" w:rsidRPr="00722990">
        <w:rPr>
          <w:rFonts w:ascii="Calibri" w:hAnsi="Calibri"/>
          <w:b/>
          <w:szCs w:val="28"/>
        </w:rPr>
        <w:t>}}</w:t>
      </w:r>
    </w:p>
    <w:p w14:paraId="50E7B33D" w14:textId="77777777" w:rsidR="000E30FC" w:rsidRPr="00722990" w:rsidRDefault="000E30FC" w:rsidP="000E30FC">
      <w:pPr>
        <w:rPr>
          <w:sz w:val="28"/>
          <w:szCs w:val="28"/>
        </w:rPr>
      </w:pPr>
    </w:p>
    <w:p w14:paraId="78FC9D97" w14:textId="70C73C7B" w:rsidR="00AC29B0" w:rsidRPr="00722990" w:rsidRDefault="005116C5" w:rsidP="000E30FC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Sessions</w:t>
      </w:r>
      <w:r w:rsidR="00AC29B0" w:rsidRPr="00722990">
        <w:rPr>
          <w:rFonts w:ascii="Calibri" w:hAnsi="Calibri"/>
          <w:b/>
          <w:sz w:val="28"/>
          <w:szCs w:val="28"/>
        </w:rPr>
        <w:t xml:space="preserve">: </w:t>
      </w:r>
    </w:p>
    <w:tbl>
      <w:tblPr>
        <w:tblStyle w:val="MediumShading1-Accent11"/>
        <w:tblW w:w="0" w:type="auto"/>
        <w:tblInd w:w="708" w:type="dxa"/>
        <w:tblBorders>
          <w:insideH w:val="single" w:sz="6" w:space="0" w:color="7BA0CD" w:themeColor="accent1" w:themeTint="BF"/>
          <w:insideV w:val="single" w:sz="6" w:space="0" w:color="7BA0CD" w:themeColor="accent1" w:themeTint="BF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1701"/>
      </w:tblGrid>
      <w:tr w:rsidR="00BA78F0" w:rsidRPr="00BA78F0" w14:paraId="3C066518" w14:textId="77777777" w:rsidTr="001331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2142C99E" w14:textId="777FE2F6" w:rsidR="00BA78F0" w:rsidRPr="00BA78F0" w:rsidRDefault="005116C5" w:rsidP="00D209B4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701" w:type="dxa"/>
          </w:tcPr>
          <w:p w14:paraId="408B5345" w14:textId="27334257" w:rsidR="00BA78F0" w:rsidRPr="00BA78F0" w:rsidRDefault="005116C5" w:rsidP="00D209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sz w:val="28"/>
                <w:szCs w:val="28"/>
                <w:lang w:val="en-US"/>
              </w:rPr>
              <w:t>Subject</w:t>
            </w:r>
          </w:p>
        </w:tc>
      </w:tr>
      <w:tr w:rsidR="00D209B4" w:rsidRPr="00BA78F0" w14:paraId="1436A6CA" w14:textId="77777777" w:rsidTr="00133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gridSpan w:val="2"/>
          </w:tcPr>
          <w:p w14:paraId="5C611A31" w14:textId="091C1411" w:rsidR="00D209B4" w:rsidRPr="00BA78F0" w:rsidRDefault="003942BF" w:rsidP="00D209B4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{%</w:t>
            </w:r>
            <w:proofErr w:type="spellStart"/>
            <w:proofErr w:type="gram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tr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for session in SCHOOL_SUBJECT</w:t>
            </w:r>
            <w:r w:rsidR="00D209B4" w:rsidRPr="00BA78F0">
              <w:rPr>
                <w:rFonts w:asciiTheme="majorHAnsi" w:hAnsiTheme="majorHAnsi"/>
                <w:sz w:val="24"/>
                <w:szCs w:val="24"/>
                <w:lang w:val="en-US"/>
              </w:rPr>
              <w:t>%}</w:t>
            </w:r>
          </w:p>
        </w:tc>
      </w:tr>
      <w:tr w:rsidR="00BA78F0" w:rsidRPr="00BA78F0" w14:paraId="59AA393C" w14:textId="77777777" w:rsidTr="00133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0FA956D2" w14:textId="053E002A" w:rsidR="00BA78F0" w:rsidRPr="00BA78F0" w:rsidRDefault="003942BF" w:rsidP="00BA78F0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{</w:t>
            </w:r>
            <w:proofErr w:type="gram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5116C5">
              <w:rPr>
                <w:rFonts w:asciiTheme="majorHAnsi" w:hAnsiTheme="majorHAnsi"/>
                <w:sz w:val="24"/>
                <w:szCs w:val="24"/>
                <w:lang w:val="en-US"/>
              </w:rPr>
              <w:t>session.date</w:t>
            </w:r>
            <w:proofErr w:type="spellEnd"/>
            <w:proofErr w:type="gramEnd"/>
            <w:r w:rsidR="00BA78F0" w:rsidRPr="00BA78F0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701" w:type="dxa"/>
          </w:tcPr>
          <w:p w14:paraId="05C7B653" w14:textId="2451FC6A" w:rsidR="00BA78F0" w:rsidRPr="00BA78F0" w:rsidRDefault="003942BF" w:rsidP="00BA78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{</w:t>
            </w:r>
            <w:proofErr w:type="gram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{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session</w:t>
            </w:r>
            <w:r w:rsidR="00BA78F0" w:rsidRPr="00BA78F0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  <w:r w:rsidR="005116C5">
              <w:rPr>
                <w:rFonts w:asciiTheme="majorHAnsi" w:hAnsiTheme="majorHAnsi"/>
                <w:sz w:val="24"/>
                <w:szCs w:val="24"/>
                <w:lang w:val="en-US"/>
              </w:rPr>
              <w:t>subject</w:t>
            </w:r>
            <w:proofErr w:type="spellEnd"/>
            <w:proofErr w:type="gramEnd"/>
            <w:r w:rsidR="00BA78F0" w:rsidRPr="00BA78F0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}}</w:t>
            </w:r>
          </w:p>
        </w:tc>
      </w:tr>
      <w:tr w:rsidR="00BA78F0" w:rsidRPr="00BA78F0" w14:paraId="4C469D87" w14:textId="77777777" w:rsidTr="00133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gridSpan w:val="2"/>
          </w:tcPr>
          <w:p w14:paraId="72629DA4" w14:textId="77777777" w:rsidR="00D209B4" w:rsidRPr="00BA78F0" w:rsidRDefault="00D209B4" w:rsidP="00D209B4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78F0">
              <w:rPr>
                <w:rFonts w:asciiTheme="majorHAnsi" w:hAnsiTheme="majorHAnsi"/>
                <w:sz w:val="24"/>
                <w:szCs w:val="24"/>
                <w:lang w:val="en-US"/>
              </w:rPr>
              <w:t>{%</w:t>
            </w:r>
            <w:proofErr w:type="spellStart"/>
            <w:proofErr w:type="gramStart"/>
            <w:r w:rsidRPr="00BA78F0">
              <w:rPr>
                <w:rFonts w:asciiTheme="majorHAnsi" w:hAnsiTheme="majorHAnsi"/>
                <w:sz w:val="24"/>
                <w:szCs w:val="24"/>
                <w:lang w:val="en-US"/>
              </w:rPr>
              <w:t>tr</w:t>
            </w:r>
            <w:proofErr w:type="spellEnd"/>
            <w:proofErr w:type="gramEnd"/>
            <w:r w:rsidRPr="00BA78F0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A78F0">
              <w:rPr>
                <w:rFonts w:asciiTheme="majorHAnsi" w:hAnsiTheme="majorHAnsi"/>
                <w:sz w:val="24"/>
                <w:szCs w:val="24"/>
                <w:lang w:val="en-US"/>
              </w:rPr>
              <w:t>endfor</w:t>
            </w:r>
            <w:proofErr w:type="spellEnd"/>
            <w:r w:rsidRPr="00BA78F0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3C79A1D9" w14:textId="77777777" w:rsidR="00D209B4" w:rsidRPr="00BA78F0" w:rsidRDefault="00D209B4" w:rsidP="000E30FC">
      <w:pPr>
        <w:rPr>
          <w:rFonts w:asciiTheme="majorHAnsi" w:hAnsiTheme="majorHAnsi"/>
          <w:b/>
          <w:sz w:val="28"/>
          <w:szCs w:val="28"/>
        </w:rPr>
      </w:pPr>
    </w:p>
    <w:p w14:paraId="63BB6CFE" w14:textId="77777777" w:rsidR="000E30FC" w:rsidRDefault="000E30FC" w:rsidP="000E30FC"/>
    <w:p w14:paraId="28514549" w14:textId="77777777" w:rsidR="00385433" w:rsidRDefault="00385433" w:rsidP="000E30FC">
      <w:pPr>
        <w:rPr>
          <w:rFonts w:ascii="Calibri" w:hAnsi="Calibri"/>
          <w:b/>
          <w:sz w:val="24"/>
        </w:rPr>
      </w:pPr>
    </w:p>
    <w:p w14:paraId="50DBC268" w14:textId="77777777" w:rsidR="00385433" w:rsidRDefault="00385433" w:rsidP="000E30FC">
      <w:pPr>
        <w:rPr>
          <w:rFonts w:ascii="Calibri" w:hAnsi="Calibri"/>
          <w:b/>
          <w:sz w:val="24"/>
        </w:rPr>
      </w:pPr>
    </w:p>
    <w:p w14:paraId="19BDF529" w14:textId="2419DF2A" w:rsidR="000E30FC" w:rsidRPr="000E30FC" w:rsidRDefault="005116C5" w:rsidP="000E30FC">
      <w:r>
        <w:rPr>
          <w:rFonts w:ascii="Calibri" w:hAnsi="Calibri"/>
          <w:b/>
          <w:sz w:val="24"/>
        </w:rPr>
        <w:t>Invoiced lessions</w:t>
      </w:r>
      <w:r w:rsidR="000E30FC">
        <w:rPr>
          <w:rFonts w:ascii="Calibri" w:hAnsi="Calibri"/>
          <w:b/>
          <w:sz w:val="24"/>
        </w:rPr>
        <w:t xml:space="preserve">: </w:t>
      </w:r>
      <w:r w:rsidR="005C66B1">
        <w:rPr>
          <w:rFonts w:ascii="Calibri" w:hAnsi="Calibri"/>
          <w:b/>
          <w:sz w:val="24"/>
        </w:rPr>
        <w:t>{{</w:t>
      </w:r>
      <w:r w:rsidR="000E30FC">
        <w:rPr>
          <w:rFonts w:ascii="Calibri" w:hAnsi="Calibri"/>
          <w:b/>
          <w:sz w:val="24"/>
        </w:rPr>
        <w:t>NUMBER_OF_INVOICED_LESSONS</w:t>
      </w:r>
      <w:r w:rsidR="005C66B1">
        <w:rPr>
          <w:rFonts w:ascii="Calibri" w:hAnsi="Calibri"/>
          <w:b/>
        </w:rPr>
        <w:t>}}</w:t>
      </w:r>
    </w:p>
    <w:p w14:paraId="2772F685" w14:textId="77777777" w:rsidR="00381CD6" w:rsidRDefault="00381CD6">
      <w:pPr>
        <w:jc w:val="center"/>
        <w:rPr>
          <w:rFonts w:ascii="Calibri" w:hAnsi="Calibri"/>
        </w:rPr>
      </w:pPr>
    </w:p>
    <w:p w14:paraId="006810E1" w14:textId="77777777" w:rsidR="00CF22E3" w:rsidRPr="00AB5A8C" w:rsidRDefault="00CF22E3">
      <w:pPr>
        <w:jc w:val="center"/>
        <w:rPr>
          <w:rFonts w:ascii="Calibri" w:hAnsi="Calibri"/>
        </w:rPr>
      </w:pPr>
    </w:p>
    <w:p w14:paraId="335C42EF" w14:textId="77777777" w:rsidR="00381CD6" w:rsidRPr="00AB5A8C" w:rsidRDefault="00381CD6" w:rsidP="0037019C">
      <w:pPr>
        <w:rPr>
          <w:rFonts w:ascii="Calibri" w:hAnsi="Calibri"/>
        </w:rPr>
      </w:pPr>
    </w:p>
    <w:sectPr w:rsidR="00381CD6" w:rsidRPr="00AB5A8C" w:rsidSect="00AB5A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2758" w:orient="landscape" w:code="9"/>
      <w:pgMar w:top="1418" w:right="1418" w:bottom="142" w:left="1134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FE3D37" w14:textId="77777777" w:rsidR="00722990" w:rsidRDefault="00722990" w:rsidP="00AB5A8C">
      <w:r>
        <w:separator/>
      </w:r>
    </w:p>
  </w:endnote>
  <w:endnote w:type="continuationSeparator" w:id="0">
    <w:p w14:paraId="7147C308" w14:textId="77777777" w:rsidR="00722990" w:rsidRDefault="00722990" w:rsidP="00AB5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9AA2E01" w14:textId="77777777" w:rsidR="005116C5" w:rsidRDefault="005116C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AAF2B90" w14:textId="77777777" w:rsidR="005116C5" w:rsidRDefault="005116C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DD68471" w14:textId="77777777" w:rsidR="005116C5" w:rsidRDefault="005116C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809155" w14:textId="77777777" w:rsidR="00722990" w:rsidRDefault="00722990" w:rsidP="00AB5A8C">
      <w:r>
        <w:separator/>
      </w:r>
    </w:p>
  </w:footnote>
  <w:footnote w:type="continuationSeparator" w:id="0">
    <w:p w14:paraId="1D6E87BB" w14:textId="77777777" w:rsidR="00722990" w:rsidRDefault="00722990" w:rsidP="00AB5A8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64054C4" w14:textId="0D2BDB95" w:rsidR="005116C5" w:rsidRDefault="005116C5">
    <w:pPr>
      <w:pStyle w:val="Header"/>
    </w:pPr>
    <w:r>
      <w:rPr>
        <w:noProof/>
        <w:lang w:val="en-US" w:eastAsia="en-US"/>
      </w:rPr>
      <w:pict w14:anchorId="6693AB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714.05pt;height:275.95pt;z-index:-251657216;mso-wrap-edited:f;mso-position-horizontal:center;mso-position-horizontal-relative:margin;mso-position-vertical:center;mso-position-vertical-relative:margin" wrapcoords="-22 0 -22 21482 21600 21482 21600 0 -22 0">
          <v:imagedata r:id="rId1" o:title="kramerica_logo.jpg" gain="19661f" blacklevel="22938f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21DDCE2" w14:textId="61D1B8D5" w:rsidR="00722990" w:rsidRDefault="005116C5" w:rsidP="005116C5">
    <w:pPr>
      <w:pStyle w:val="Header"/>
    </w:pPr>
    <w:bookmarkStart w:id="0" w:name="_GoBack"/>
    <w:bookmarkEnd w:id="0"/>
    <w:r>
      <w:rPr>
        <w:noProof/>
        <w:lang w:val="en-US" w:eastAsia="en-US"/>
      </w:rPr>
      <w:pict w14:anchorId="45ACB1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199.35pt;margin-top:-79.7pt;width:234pt;height:81pt;z-index:-251658240;mso-wrap-edited:f;mso-position-horizontal-relative:margin;mso-position-vertical-relative:margin" wrapcoords="-22 0 -22 21482 21600 21482 21600 0 -22 0">
          <v:imagedata r:id="rId1" o:title="kramerica_logo.jpg" gain="19661f" blacklevel="22938f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B7E81E2" w14:textId="4A35E540" w:rsidR="005116C5" w:rsidRDefault="005116C5">
    <w:pPr>
      <w:pStyle w:val="Header"/>
    </w:pPr>
    <w:r>
      <w:rPr>
        <w:noProof/>
        <w:lang w:val="en-US" w:eastAsia="en-US"/>
      </w:rPr>
      <w:pict w14:anchorId="10A8B4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714.05pt;height:275.95pt;z-index:-251656192;mso-wrap-edited:f;mso-position-horizontal:center;mso-position-horizontal-relative:margin;mso-position-vertical:center;mso-position-vertical-relative:margin" wrapcoords="-22 0 -22 21482 21600 21482 21600 0 -22 0">
          <v:imagedata r:id="rId1" o:title="kramerica_logo.jpg" gain="19661f" blacklevel="22938f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4C6BF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5BB"/>
    <w:rsid w:val="000E30FC"/>
    <w:rsid w:val="001331D4"/>
    <w:rsid w:val="00153CC8"/>
    <w:rsid w:val="001A4D50"/>
    <w:rsid w:val="002272D7"/>
    <w:rsid w:val="0037019C"/>
    <w:rsid w:val="00381CD6"/>
    <w:rsid w:val="00385433"/>
    <w:rsid w:val="003863B7"/>
    <w:rsid w:val="003942BF"/>
    <w:rsid w:val="00395978"/>
    <w:rsid w:val="003A6707"/>
    <w:rsid w:val="004300D1"/>
    <w:rsid w:val="0044094D"/>
    <w:rsid w:val="005116C5"/>
    <w:rsid w:val="005C4297"/>
    <w:rsid w:val="005C66B1"/>
    <w:rsid w:val="006145BB"/>
    <w:rsid w:val="00722990"/>
    <w:rsid w:val="00747326"/>
    <w:rsid w:val="00755737"/>
    <w:rsid w:val="00792948"/>
    <w:rsid w:val="007B2F27"/>
    <w:rsid w:val="008329BD"/>
    <w:rsid w:val="008A1560"/>
    <w:rsid w:val="008A7E1B"/>
    <w:rsid w:val="009B183E"/>
    <w:rsid w:val="00A15A1F"/>
    <w:rsid w:val="00AB21E4"/>
    <w:rsid w:val="00AB5A8C"/>
    <w:rsid w:val="00AC29B0"/>
    <w:rsid w:val="00B30402"/>
    <w:rsid w:val="00B703D8"/>
    <w:rsid w:val="00BA78F0"/>
    <w:rsid w:val="00C349CC"/>
    <w:rsid w:val="00CF22E3"/>
    <w:rsid w:val="00D209B4"/>
    <w:rsid w:val="00D77078"/>
    <w:rsid w:val="00DA21C2"/>
    <w:rsid w:val="00E34E55"/>
    <w:rsid w:val="00E52F84"/>
    <w:rsid w:val="00E62A9B"/>
    <w:rsid w:val="00E84951"/>
    <w:rsid w:val="00E87A94"/>
    <w:rsid w:val="00EC791B"/>
    <w:rsid w:val="00F252CF"/>
    <w:rsid w:val="00F4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346A95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A8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A8C"/>
  </w:style>
  <w:style w:type="paragraph" w:styleId="Footer">
    <w:name w:val="footer"/>
    <w:basedOn w:val="Normal"/>
    <w:link w:val="FooterChar"/>
    <w:uiPriority w:val="99"/>
    <w:unhideWhenUsed/>
    <w:rsid w:val="00AB5A8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A8C"/>
  </w:style>
  <w:style w:type="paragraph" w:styleId="BalloonText">
    <w:name w:val="Balloon Text"/>
    <w:basedOn w:val="Normal"/>
    <w:link w:val="BalloonTextChar"/>
    <w:uiPriority w:val="99"/>
    <w:semiHidden/>
    <w:unhideWhenUsed/>
    <w:rsid w:val="005C66B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6B1"/>
    <w:rPr>
      <w:rFonts w:ascii="Lucida Grande" w:hAnsi="Lucida Grande"/>
      <w:sz w:val="18"/>
      <w:szCs w:val="18"/>
      <w:lang w:val="de-DE" w:eastAsia="de-DE"/>
    </w:rPr>
  </w:style>
  <w:style w:type="table" w:customStyle="1" w:styleId="MediumShading1-Accent11">
    <w:name w:val="Medium Shading 1 - Accent 11"/>
    <w:basedOn w:val="TableNormal"/>
    <w:uiPriority w:val="63"/>
    <w:rsid w:val="00D209B4"/>
    <w:rPr>
      <w:rFonts w:asciiTheme="minorHAnsi" w:eastAsiaTheme="minorHAnsi" w:hAnsiTheme="minorHAnsi" w:cstheme="minorBidi"/>
      <w:sz w:val="22"/>
      <w:szCs w:val="22"/>
      <w:lang w:val="fr-F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A8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A8C"/>
  </w:style>
  <w:style w:type="paragraph" w:styleId="Footer">
    <w:name w:val="footer"/>
    <w:basedOn w:val="Normal"/>
    <w:link w:val="FooterChar"/>
    <w:uiPriority w:val="99"/>
    <w:unhideWhenUsed/>
    <w:rsid w:val="00AB5A8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A8C"/>
  </w:style>
  <w:style w:type="paragraph" w:styleId="BalloonText">
    <w:name w:val="Balloon Text"/>
    <w:basedOn w:val="Normal"/>
    <w:link w:val="BalloonTextChar"/>
    <w:uiPriority w:val="99"/>
    <w:semiHidden/>
    <w:unhideWhenUsed/>
    <w:rsid w:val="005C66B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6B1"/>
    <w:rPr>
      <w:rFonts w:ascii="Lucida Grande" w:hAnsi="Lucida Grande"/>
      <w:sz w:val="18"/>
      <w:szCs w:val="18"/>
      <w:lang w:val="de-DE" w:eastAsia="de-DE"/>
    </w:rPr>
  </w:style>
  <w:style w:type="table" w:customStyle="1" w:styleId="MediumShading1-Accent11">
    <w:name w:val="Medium Shading 1 - Accent 11"/>
    <w:basedOn w:val="TableNormal"/>
    <w:uiPriority w:val="63"/>
    <w:rsid w:val="00D209B4"/>
    <w:rPr>
      <w:rFonts w:asciiTheme="minorHAnsi" w:eastAsiaTheme="minorHAnsi" w:hAnsiTheme="minorHAnsi" w:cstheme="minorBidi"/>
      <w:sz w:val="22"/>
      <w:szCs w:val="22"/>
      <w:lang w:val="fr-F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VORLAGEN\ANSCHR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\WINWORD\VORLAGEN\ANSCHR12.DOT</Template>
  <TotalTime>2</TotalTime>
  <Pages>1</Pages>
  <Words>47</Words>
  <Characters>269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Mit freundlichen Grüßen</vt:lpstr>
    </vt:vector>
  </TitlesOfParts>
  <Company/>
  <LinksUpToDate>false</LinksUpToDate>
  <CharactersWithSpaces>315</CharactersWithSpaces>
  <SharedDoc>false</SharedDoc>
  <HLinks>
    <vt:vector size="6" baseType="variant">
      <vt:variant>
        <vt:i4>11</vt:i4>
      </vt:variant>
      <vt:variant>
        <vt:i4>2354</vt:i4>
      </vt:variant>
      <vt:variant>
        <vt:i4>1025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 freundlichen Grüßen</dc:title>
  <dc:subject/>
  <dc:creator>Lehmann</dc:creator>
  <cp:keywords/>
  <cp:lastModifiedBy>Derrick Kearney</cp:lastModifiedBy>
  <cp:revision>3</cp:revision>
  <cp:lastPrinted>2010-02-12T14:29:00Z</cp:lastPrinted>
  <dcterms:created xsi:type="dcterms:W3CDTF">2016-11-04T14:00:00Z</dcterms:created>
  <dcterms:modified xsi:type="dcterms:W3CDTF">2016-11-04T14:12:00Z</dcterms:modified>
</cp:coreProperties>
</file>